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A60" w:rsidRDefault="00B34A60" w:rsidP="00031409">
      <w:pPr>
        <w:keepNext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A088503" wp14:editId="63E3BA2D">
            <wp:simplePos x="0" y="0"/>
            <wp:positionH relativeFrom="column">
              <wp:posOffset>3732530</wp:posOffset>
            </wp:positionH>
            <wp:positionV relativeFrom="paragraph">
              <wp:posOffset>163195</wp:posOffset>
            </wp:positionV>
            <wp:extent cx="691515" cy="691515"/>
            <wp:effectExtent l="114300" t="114300" r="108585" b="1085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176200">
                      <a:off x="0" y="0"/>
                      <a:ext cx="6915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DF32BE" wp14:editId="1FAA7F1D">
                <wp:simplePos x="0" y="0"/>
                <wp:positionH relativeFrom="margin">
                  <wp:posOffset>2597150</wp:posOffset>
                </wp:positionH>
                <wp:positionV relativeFrom="paragraph">
                  <wp:posOffset>1885315</wp:posOffset>
                </wp:positionV>
                <wp:extent cx="858520" cy="40513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60" w:rsidRPr="00B34A60" w:rsidRDefault="00B34A60" w:rsidP="00B34A6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Primary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F32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pt;margin-top:148.45pt;width:67.6pt;height:31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" stroked="f">
                <v:textbox>
                  <w:txbxContent>
                    <w:p w:rsidR="00B34A60" w:rsidRPr="00B34A60" w:rsidRDefault="00B34A60" w:rsidP="00B34A6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Primary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D6E4860" wp14:editId="2ADB51D5">
            <wp:simplePos x="0" y="0"/>
            <wp:positionH relativeFrom="column">
              <wp:posOffset>3604895</wp:posOffset>
            </wp:positionH>
            <wp:positionV relativeFrom="paragraph">
              <wp:posOffset>1460500</wp:posOffset>
            </wp:positionV>
            <wp:extent cx="691515" cy="691515"/>
            <wp:effectExtent l="152400" t="152400" r="70485" b="1466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872796">
                      <a:off x="0" y="0"/>
                      <a:ext cx="6915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DCB05B2" wp14:editId="50A6789F">
            <wp:simplePos x="0" y="0"/>
            <wp:positionH relativeFrom="column">
              <wp:posOffset>4384675</wp:posOffset>
            </wp:positionH>
            <wp:positionV relativeFrom="paragraph">
              <wp:posOffset>741045</wp:posOffset>
            </wp:positionV>
            <wp:extent cx="762635" cy="7626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E5D97FC" wp14:editId="479C99F4">
            <wp:simplePos x="0" y="0"/>
            <wp:positionH relativeFrom="column">
              <wp:posOffset>1492250</wp:posOffset>
            </wp:positionH>
            <wp:positionV relativeFrom="paragraph">
              <wp:posOffset>668020</wp:posOffset>
            </wp:positionV>
            <wp:extent cx="310515" cy="3105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65A45BD" wp14:editId="40322260">
            <wp:simplePos x="0" y="0"/>
            <wp:positionH relativeFrom="column">
              <wp:posOffset>1763395</wp:posOffset>
            </wp:positionH>
            <wp:positionV relativeFrom="paragraph">
              <wp:posOffset>1439545</wp:posOffset>
            </wp:positionV>
            <wp:extent cx="691515" cy="691515"/>
            <wp:effectExtent l="76200" t="76200" r="70485" b="704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8099">
                      <a:off x="0" y="0"/>
                      <a:ext cx="6915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2F2C64" wp14:editId="7AC6C401">
                <wp:simplePos x="0" y="0"/>
                <wp:positionH relativeFrom="margin">
                  <wp:posOffset>4187190</wp:posOffset>
                </wp:positionH>
                <wp:positionV relativeFrom="paragraph">
                  <wp:posOffset>1396365</wp:posOffset>
                </wp:positionV>
                <wp:extent cx="1112520" cy="1404620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60" w:rsidRPr="00B34A60" w:rsidRDefault="00B34A60" w:rsidP="00B34A6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Transformations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F2C64" id="_x0000_s1027" type="#_x0000_t202" style="position:absolute;margin-left:329.7pt;margin-top:109.95pt;width:87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" stroked="f">
                <v:textbox style="mso-fit-shape-to-text:t">
                  <w:txbxContent>
                    <w:p w:rsidR="00B34A60" w:rsidRPr="00B34A60" w:rsidRDefault="00B34A60" w:rsidP="00B34A6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Transformations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E85AC0" wp14:editId="10EE6F44">
            <wp:simplePos x="0" y="0"/>
            <wp:positionH relativeFrom="column">
              <wp:posOffset>1801495</wp:posOffset>
            </wp:positionH>
            <wp:positionV relativeFrom="paragraph">
              <wp:posOffset>802005</wp:posOffset>
            </wp:positionV>
            <wp:extent cx="292100" cy="292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52D6F" wp14:editId="6C8CE98B">
            <wp:simplePos x="0" y="0"/>
            <wp:positionH relativeFrom="margin">
              <wp:posOffset>2456180</wp:posOffset>
            </wp:positionH>
            <wp:positionV relativeFrom="paragraph">
              <wp:posOffset>537210</wp:posOffset>
            </wp:positionV>
            <wp:extent cx="1168400" cy="116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01715D" wp14:editId="5266AF70">
                <wp:simplePos x="0" y="0"/>
                <wp:positionH relativeFrom="margin">
                  <wp:posOffset>2757170</wp:posOffset>
                </wp:positionH>
                <wp:positionV relativeFrom="paragraph">
                  <wp:posOffset>196215</wp:posOffset>
                </wp:positionV>
                <wp:extent cx="588010" cy="1404620"/>
                <wp:effectExtent l="0" t="0" r="254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60" w:rsidRPr="00B34A60" w:rsidRDefault="00B34A60" w:rsidP="00B34A6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1715D" id="_x0000_s1028" type="#_x0000_t202" style="position:absolute;margin-left:217.1pt;margin-top:15.45pt;width:46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" stroked="f">
                <v:textbox style="mso-fit-shape-to-text:t">
                  <w:txbxContent>
                    <w:p w:rsidR="00B34A60" w:rsidRPr="00B34A60" w:rsidRDefault="00B34A60" w:rsidP="00B34A6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1E11E" wp14:editId="05D60EC6">
            <wp:simplePos x="0" y="0"/>
            <wp:positionH relativeFrom="margin">
              <wp:posOffset>1722755</wp:posOffset>
            </wp:positionH>
            <wp:positionV relativeFrom="paragraph">
              <wp:posOffset>390525</wp:posOffset>
            </wp:positionV>
            <wp:extent cx="292100" cy="29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1409" w:rsidRDefault="00031409" w:rsidP="00031409">
      <w:pPr>
        <w:keepNext/>
      </w:pPr>
    </w:p>
    <w:p w:rsidR="00031409" w:rsidRDefault="00031409">
      <w:pPr>
        <w:rPr>
          <w:noProof/>
        </w:rPr>
      </w:pPr>
    </w:p>
    <w:p w:rsidR="00031409" w:rsidRDefault="00B34A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3171ED" wp14:editId="51EC6491">
                <wp:simplePos x="0" y="0"/>
                <wp:positionH relativeFrom="margin">
                  <wp:posOffset>1431787</wp:posOffset>
                </wp:positionH>
                <wp:positionV relativeFrom="paragraph">
                  <wp:posOffset>255657</wp:posOffset>
                </wp:positionV>
                <wp:extent cx="588010" cy="1404620"/>
                <wp:effectExtent l="0" t="0" r="254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60" w:rsidRPr="00B34A60" w:rsidRDefault="00B34A60" w:rsidP="00B34A6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34A60">
                              <w:rPr>
                                <w:b/>
                                <w:sz w:val="18"/>
                              </w:rP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171ED" id="_x0000_s1029" type="#_x0000_t202" style="position:absolute;margin-left:112.75pt;margin-top:20.15pt;width:46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" stroked="f">
                <v:textbox style="mso-fit-shape-to-text:t">
                  <w:txbxContent>
                    <w:p w:rsidR="00B34A60" w:rsidRPr="00B34A60" w:rsidRDefault="00B34A60" w:rsidP="00B34A6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B34A60">
                        <w:rPr>
                          <w:b/>
                          <w:sz w:val="18"/>
                        </w:rPr>
                        <w:t>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1409" w:rsidRDefault="00031409">
      <w:pPr>
        <w:rPr>
          <w:noProof/>
        </w:rPr>
      </w:pPr>
    </w:p>
    <w:p w:rsidR="00031409" w:rsidRDefault="00031409">
      <w:pPr>
        <w:rPr>
          <w:noProof/>
        </w:rPr>
      </w:pPr>
    </w:p>
    <w:p w:rsidR="00031409" w:rsidRDefault="00031409">
      <w:pPr>
        <w:rPr>
          <w:noProof/>
        </w:rPr>
      </w:pPr>
    </w:p>
    <w:p w:rsidR="00B34A60" w:rsidRDefault="00B34A60">
      <w:pPr>
        <w:rPr>
          <w:noProof/>
        </w:rPr>
      </w:pPr>
      <w:bookmarkStart w:id="0" w:name="_GoBack"/>
      <w:bookmarkEnd w:id="0"/>
    </w:p>
    <w:p w:rsidR="00B34A60" w:rsidRDefault="00B34A60">
      <w:pPr>
        <w:rPr>
          <w:noProof/>
        </w:rPr>
      </w:pPr>
    </w:p>
    <w:p w:rsidR="00B34A60" w:rsidRDefault="00B34A60">
      <w:pPr>
        <w:rPr>
          <w:noProof/>
        </w:rPr>
      </w:pPr>
    </w:p>
    <w:p w:rsidR="00031409" w:rsidRDefault="00031409">
      <w:r>
        <w:rPr>
          <w:noProof/>
        </w:rPr>
        <w:drawing>
          <wp:inline distT="0" distB="0" distL="0" distR="0" wp14:anchorId="1C82100F" wp14:editId="411B1571">
            <wp:extent cx="5943600" cy="2220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09"/>
    <w:rsid w:val="00031409"/>
    <w:rsid w:val="001E49F3"/>
    <w:rsid w:val="003E67F0"/>
    <w:rsid w:val="00AE1ED7"/>
    <w:rsid w:val="00B34A60"/>
    <w:rsid w:val="00D0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19171-1858-41EE-848A-DFFC7EFE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14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70D7D529.dotm</Template>
  <TotalTime>48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Kimberly-Clark Corporation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Cruz, Sen</dc:creator>
  <cp:keywords/>
  <dc:description/>
  <cp:lastModifiedBy>Dela Cruz, Sen</cp:lastModifiedBy>
  <cp:revision>1</cp:revision>
  <dcterms:created xsi:type="dcterms:W3CDTF">2016-02-17T16:53:00Z</dcterms:created>
  <dcterms:modified xsi:type="dcterms:W3CDTF">2016-02-17T17:41:00Z</dcterms:modified>
</cp:coreProperties>
</file>